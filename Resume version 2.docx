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00CEE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D384ACE" w14:textId="53029CFA" w:rsidR="00692703" w:rsidRPr="00CF1A49" w:rsidRDefault="005354C4" w:rsidP="00913946">
            <w:pPr>
              <w:pStyle w:val="Title"/>
            </w:pPr>
            <w:r>
              <w:t>Joseph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Jesse</w:t>
            </w:r>
          </w:p>
          <w:p w14:paraId="039AB128" w14:textId="43FF7BF5" w:rsidR="00692703" w:rsidRPr="00CF1A49" w:rsidRDefault="005354C4" w:rsidP="00913946">
            <w:pPr>
              <w:pStyle w:val="ContactInfo"/>
              <w:contextualSpacing w:val="0"/>
            </w:pPr>
            <w:r>
              <w:t>2009 Scotch Pine Ct.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06605D230794BD796155124A3A8AA1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815-823-9880</w:t>
            </w:r>
          </w:p>
          <w:p w14:paraId="608B09B8" w14:textId="7B7BB5BD" w:rsidR="00692703" w:rsidRPr="00CF1A49" w:rsidRDefault="005354C4" w:rsidP="00913946">
            <w:pPr>
              <w:pStyle w:val="ContactInfoEmphasis"/>
              <w:contextualSpacing w:val="0"/>
            </w:pPr>
            <w:r>
              <w:t>josephrjesse@yahoo.com</w:t>
            </w:r>
            <w:r w:rsidR="00692703" w:rsidRPr="00CF1A49">
              <w:t xml:space="preserve"> </w:t>
            </w:r>
          </w:p>
        </w:tc>
      </w:tr>
      <w:tr w:rsidR="009571D8" w:rsidRPr="00CF1A49" w14:paraId="6E6493A2" w14:textId="77777777" w:rsidTr="00692703">
        <w:tc>
          <w:tcPr>
            <w:tcW w:w="9360" w:type="dxa"/>
            <w:tcMar>
              <w:top w:w="432" w:type="dxa"/>
            </w:tcMar>
          </w:tcPr>
          <w:p w14:paraId="270E65D0" w14:textId="55BB308D" w:rsidR="001755A8" w:rsidRPr="00CF1A49" w:rsidRDefault="001755A8" w:rsidP="00913946">
            <w:pPr>
              <w:contextualSpacing w:val="0"/>
            </w:pPr>
          </w:p>
        </w:tc>
      </w:tr>
    </w:tbl>
    <w:p w14:paraId="23809B19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57191595F0743059A8AAB0569850077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4CDD22D" w14:textId="77777777" w:rsidTr="005354C4">
        <w:tc>
          <w:tcPr>
            <w:tcW w:w="9290" w:type="dxa"/>
          </w:tcPr>
          <w:p w14:paraId="17CAE1A1" w14:textId="288A50BC" w:rsidR="001D0BF1" w:rsidRDefault="005354C4" w:rsidP="001D0BF1">
            <w:pPr>
              <w:pStyle w:val="Heading3"/>
              <w:contextualSpacing w:val="0"/>
            </w:pPr>
            <w:r>
              <w:t>April 4</w:t>
            </w:r>
            <w:proofErr w:type="gramStart"/>
            <w:r>
              <w:t xml:space="preserve"> 2021</w:t>
            </w:r>
            <w:proofErr w:type="gramEnd"/>
            <w:r w:rsidR="001D0BF1" w:rsidRPr="00CF1A49">
              <w:t xml:space="preserve"> – </w:t>
            </w:r>
            <w:r>
              <w:t>May 6 2022</w:t>
            </w:r>
          </w:p>
          <w:p w14:paraId="5D4804D3" w14:textId="2B01AFB2" w:rsidR="00A51AF8" w:rsidRPr="00CF1A49" w:rsidRDefault="00A51AF8" w:rsidP="001D0BF1">
            <w:pPr>
              <w:pStyle w:val="Heading3"/>
              <w:contextualSpacing w:val="0"/>
            </w:pPr>
            <w:r>
              <w:t>Channahon Illinois</w:t>
            </w:r>
          </w:p>
          <w:p w14:paraId="5D3EA545" w14:textId="346512E7" w:rsidR="001D0BF1" w:rsidRDefault="005354C4" w:rsidP="001D0BF1">
            <w:pPr>
              <w:pStyle w:val="Heading2"/>
              <w:contextualSpacing w:val="0"/>
              <w:rPr>
                <w:rStyle w:val="SubtleReference"/>
              </w:rPr>
            </w:pPr>
            <w:r>
              <w:t>Sort Center Associate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Amazon</w:t>
            </w:r>
          </w:p>
          <w:p w14:paraId="144D0AA4" w14:textId="77777777" w:rsidR="001E3120" w:rsidRDefault="00A51AF8" w:rsidP="00A51AF8">
            <w:pPr>
              <w:pStyle w:val="ListParagraph"/>
              <w:numPr>
                <w:ilvl w:val="0"/>
                <w:numId w:val="14"/>
              </w:numPr>
            </w:pPr>
            <w:r>
              <w:t>Handled shipping tasks such as preparing, tagging, and securing containers.</w:t>
            </w:r>
          </w:p>
          <w:p w14:paraId="67FE0BDA" w14:textId="2FA1894F" w:rsidR="00A51AF8" w:rsidRDefault="00A51AF8" w:rsidP="00A51AF8">
            <w:pPr>
              <w:pStyle w:val="ListParagraph"/>
              <w:numPr>
                <w:ilvl w:val="0"/>
                <w:numId w:val="14"/>
              </w:numPr>
            </w:pPr>
            <w:r>
              <w:t>Worked in a fast-paced environment to move large number of packages.</w:t>
            </w:r>
          </w:p>
          <w:p w14:paraId="23B2F5FA" w14:textId="77777777" w:rsidR="00A51AF8" w:rsidRDefault="00A51AF8" w:rsidP="00A51AF8">
            <w:pPr>
              <w:pStyle w:val="ListParagraph"/>
              <w:numPr>
                <w:ilvl w:val="0"/>
                <w:numId w:val="14"/>
              </w:numPr>
            </w:pPr>
            <w:r>
              <w:t>Cooperated with team to work safely and efficiently.</w:t>
            </w:r>
          </w:p>
          <w:p w14:paraId="3634B30A" w14:textId="1C8B9954" w:rsidR="009F25FC" w:rsidRDefault="009F25FC" w:rsidP="009F25FC">
            <w:pPr>
              <w:pStyle w:val="Heading3"/>
              <w:contextualSpacing w:val="0"/>
            </w:pPr>
            <w:r>
              <w:t>July</w:t>
            </w:r>
            <w:r>
              <w:t xml:space="preserve"> </w:t>
            </w:r>
            <w:r>
              <w:t>17</w:t>
            </w:r>
            <w:proofErr w:type="gramStart"/>
            <w:r>
              <w:t xml:space="preserve"> 202</w:t>
            </w:r>
            <w:r>
              <w:t>3</w:t>
            </w:r>
            <w:proofErr w:type="gramEnd"/>
            <w:r w:rsidRPr="00CF1A49">
              <w:t xml:space="preserve"> – </w:t>
            </w:r>
            <w:r>
              <w:t>Present</w:t>
            </w:r>
          </w:p>
          <w:p w14:paraId="1EC5449A" w14:textId="4876D001" w:rsidR="009F25FC" w:rsidRPr="00CF1A49" w:rsidRDefault="009F25FC" w:rsidP="009F25FC">
            <w:pPr>
              <w:pStyle w:val="Heading3"/>
              <w:contextualSpacing w:val="0"/>
            </w:pPr>
            <w:r>
              <w:t>Ro</w:t>
            </w:r>
            <w:r w:rsidR="00B96C93">
              <w:t>meoville</w:t>
            </w:r>
            <w:r>
              <w:t xml:space="preserve"> Illinois</w:t>
            </w:r>
          </w:p>
          <w:p w14:paraId="10E583BE" w14:textId="1A2298B1" w:rsidR="009F25FC" w:rsidRDefault="00B96C93" w:rsidP="009F25FC">
            <w:pPr>
              <w:pStyle w:val="Heading2"/>
              <w:contextualSpacing w:val="0"/>
              <w:rPr>
                <w:rStyle w:val="SubtleReference"/>
              </w:rPr>
            </w:pPr>
            <w:r>
              <w:t>Package Handler</w:t>
            </w:r>
            <w:r w:rsidR="009F25FC" w:rsidRPr="00CF1A49">
              <w:t xml:space="preserve">, </w:t>
            </w:r>
            <w:r>
              <w:rPr>
                <w:rStyle w:val="SubtleReference"/>
              </w:rPr>
              <w:t>Fedex</w:t>
            </w:r>
          </w:p>
          <w:p w14:paraId="0C9BD7CB" w14:textId="460B264B" w:rsidR="00B96C93" w:rsidRDefault="00C65241" w:rsidP="00C65241">
            <w:pPr>
              <w:pStyle w:val="ListParagraph"/>
              <w:numPr>
                <w:ilvl w:val="0"/>
                <w:numId w:val="14"/>
              </w:numPr>
            </w:pPr>
            <w:r>
              <w:t>Loaded packages into trailers</w:t>
            </w:r>
            <w:r w:rsidR="001A1A0E">
              <w:t>.</w:t>
            </w:r>
          </w:p>
          <w:p w14:paraId="578851C6" w14:textId="271FDE31" w:rsidR="00B96C93" w:rsidRDefault="00B96C93" w:rsidP="00B96C93">
            <w:pPr>
              <w:pStyle w:val="ListParagraph"/>
              <w:numPr>
                <w:ilvl w:val="0"/>
                <w:numId w:val="14"/>
              </w:numPr>
            </w:pPr>
            <w:r>
              <w:t>Worked in a fast-paced environment to move large number of packages.</w:t>
            </w:r>
          </w:p>
          <w:p w14:paraId="4757225B" w14:textId="3064F425" w:rsidR="009F25FC" w:rsidRPr="00CF1A49" w:rsidRDefault="00B96C93" w:rsidP="009F25FC">
            <w:pPr>
              <w:pStyle w:val="ListParagraph"/>
              <w:numPr>
                <w:ilvl w:val="0"/>
                <w:numId w:val="14"/>
              </w:numPr>
            </w:pPr>
            <w:r>
              <w:t>Cooperated with team to work safely and efficiently.</w:t>
            </w:r>
          </w:p>
        </w:tc>
      </w:tr>
    </w:tbl>
    <w:sdt>
      <w:sdtPr>
        <w:alias w:val="Education:"/>
        <w:tag w:val="Education:"/>
        <w:id w:val="-1908763273"/>
        <w:placeholder>
          <w:docPart w:val="6DFED78322AD40C7A3B6924B8163D7B7"/>
        </w:placeholder>
        <w:temporary/>
        <w:showingPlcHdr/>
        <w15:appearance w15:val="hidden"/>
      </w:sdtPr>
      <w:sdtContent>
        <w:p w14:paraId="5232A90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498EDB3" w14:textId="77777777" w:rsidTr="00D66A52">
        <w:tc>
          <w:tcPr>
            <w:tcW w:w="9355" w:type="dxa"/>
          </w:tcPr>
          <w:p w14:paraId="7C8B7257" w14:textId="544F98D3" w:rsidR="001D0BF1" w:rsidRPr="00CF1A49" w:rsidRDefault="005354C4" w:rsidP="001D0BF1">
            <w:pPr>
              <w:pStyle w:val="Heading3"/>
              <w:contextualSpacing w:val="0"/>
            </w:pPr>
            <w:r>
              <w:t>August 2016 - May 2020</w:t>
            </w:r>
          </w:p>
          <w:p w14:paraId="1CFF2E1E" w14:textId="4C0758C0" w:rsidR="007538DC" w:rsidRPr="00CF1A49" w:rsidRDefault="005354C4" w:rsidP="00A51AF8">
            <w:pPr>
              <w:pStyle w:val="Heading2"/>
              <w:contextualSpacing w:val="0"/>
            </w:pPr>
            <w:r>
              <w:rPr>
                <w:rStyle w:val="SubtleReference"/>
              </w:rPr>
              <w:t>Lockport township Highschool</w:t>
            </w:r>
          </w:p>
        </w:tc>
      </w:tr>
      <w:tr w:rsidR="00F61DF9" w:rsidRPr="00CF1A49" w14:paraId="79446045" w14:textId="77777777" w:rsidTr="00F61DF9">
        <w:tc>
          <w:tcPr>
            <w:tcW w:w="9355" w:type="dxa"/>
            <w:tcMar>
              <w:top w:w="216" w:type="dxa"/>
            </w:tcMar>
          </w:tcPr>
          <w:p w14:paraId="79E3935D" w14:textId="564A39E9" w:rsidR="00F61DF9" w:rsidRPr="00CF1A49" w:rsidRDefault="005354C4" w:rsidP="00F61DF9">
            <w:pPr>
              <w:pStyle w:val="Heading3"/>
              <w:contextualSpacing w:val="0"/>
            </w:pPr>
            <w:r>
              <w:t xml:space="preserve">anticipated graduation – </w:t>
            </w:r>
            <w:r w:rsidR="002962A4">
              <w:t>May</w:t>
            </w:r>
            <w:r>
              <w:t xml:space="preserve"> 202</w:t>
            </w:r>
            <w:r w:rsidR="002962A4">
              <w:t>5</w:t>
            </w:r>
          </w:p>
          <w:p w14:paraId="2A993E7D" w14:textId="6E8A3C70" w:rsidR="00F61DF9" w:rsidRPr="00CF1A49" w:rsidRDefault="00A51AF8" w:rsidP="00F61DF9">
            <w:pPr>
              <w:pStyle w:val="Heading2"/>
              <w:contextualSpacing w:val="0"/>
            </w:pPr>
            <w:r>
              <w:t>Bachelor of science</w:t>
            </w:r>
            <w:r w:rsidR="00F61DF9" w:rsidRPr="00CF1A49">
              <w:t xml:space="preserve">, </w:t>
            </w:r>
            <w:r w:rsidR="005354C4">
              <w:rPr>
                <w:rStyle w:val="SubtleReference"/>
              </w:rPr>
              <w:t>Lewis University</w:t>
            </w:r>
          </w:p>
          <w:p w14:paraId="53FF03DF" w14:textId="6D7E432E" w:rsidR="00F61DF9" w:rsidRDefault="00A51AF8" w:rsidP="00F61DF9">
            <w:r>
              <w:t>Major: Electrical Engineering</w:t>
            </w:r>
          </w:p>
        </w:tc>
      </w:tr>
    </w:tbl>
    <w:sdt>
      <w:sdtPr>
        <w:alias w:val="Skills:"/>
        <w:tag w:val="Skills:"/>
        <w:id w:val="-1392877668"/>
        <w:placeholder>
          <w:docPart w:val="8B380E71AA514C92BDA7EDDDBC0BB73E"/>
        </w:placeholder>
        <w:temporary/>
        <w:showingPlcHdr/>
        <w15:appearance w15:val="hidden"/>
      </w:sdtPr>
      <w:sdtContent>
        <w:p w14:paraId="4F2E243D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0ECD966" w14:textId="77777777" w:rsidTr="00CF1A49">
        <w:tc>
          <w:tcPr>
            <w:tcW w:w="4675" w:type="dxa"/>
          </w:tcPr>
          <w:p w14:paraId="25D65CC1" w14:textId="77777777" w:rsidR="001F4E6D" w:rsidRDefault="005354C4" w:rsidP="005354C4">
            <w:pPr>
              <w:pStyle w:val="ListBullet"/>
              <w:contextualSpacing w:val="0"/>
            </w:pPr>
            <w:r>
              <w:t>C++</w:t>
            </w:r>
          </w:p>
          <w:p w14:paraId="4B8CB2B1" w14:textId="411E05F5" w:rsidR="002962A4" w:rsidRPr="006E1507" w:rsidRDefault="002962A4" w:rsidP="005354C4">
            <w:pPr>
              <w:pStyle w:val="ListBullet"/>
              <w:contextualSpacing w:val="0"/>
            </w:pPr>
            <w:r>
              <w:t>Java</w:t>
            </w:r>
          </w:p>
        </w:tc>
        <w:tc>
          <w:tcPr>
            <w:tcW w:w="4675" w:type="dxa"/>
            <w:tcMar>
              <w:left w:w="360" w:type="dxa"/>
            </w:tcMar>
          </w:tcPr>
          <w:p w14:paraId="62CC412A" w14:textId="77032958" w:rsidR="001E3120" w:rsidRPr="006E1507" w:rsidRDefault="001E3120" w:rsidP="005354C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295D0289" w14:textId="5CF9C675" w:rsidR="00AD782D" w:rsidRPr="00CF1A49" w:rsidRDefault="005354C4" w:rsidP="0062312F">
      <w:pPr>
        <w:pStyle w:val="Heading1"/>
      </w:pPr>
      <w:r>
        <w:t>Major related courses</w:t>
      </w:r>
    </w:p>
    <w:p w14:paraId="70370B7F" w14:textId="6879D738" w:rsidR="00B51D1B" w:rsidRDefault="005354C4" w:rsidP="005354C4">
      <w:pPr>
        <w:pStyle w:val="ListBullet"/>
      </w:pPr>
      <w:r>
        <w:t xml:space="preserve">Introduction to Data Science (Fall 2021) </w:t>
      </w:r>
    </w:p>
    <w:p w14:paraId="25426BEB" w14:textId="4A093CDA" w:rsidR="005354C4" w:rsidRDefault="005354C4" w:rsidP="005354C4">
      <w:pPr>
        <w:pStyle w:val="ListBullet"/>
      </w:pPr>
      <w:r>
        <w:t>Calculus 1 (Spring 2022)</w:t>
      </w:r>
    </w:p>
    <w:p w14:paraId="5F7052D5" w14:textId="7A552A24" w:rsidR="005354C4" w:rsidRDefault="005354C4" w:rsidP="005354C4">
      <w:pPr>
        <w:pStyle w:val="ListBullet"/>
      </w:pPr>
      <w:r>
        <w:t>General Physics (Fall 2022)</w:t>
      </w:r>
    </w:p>
    <w:p w14:paraId="303E9347" w14:textId="6BE9D43C" w:rsidR="005354C4" w:rsidRDefault="005354C4" w:rsidP="005354C4">
      <w:pPr>
        <w:pStyle w:val="ListBullet"/>
      </w:pPr>
      <w:r>
        <w:t>Calculus 2 (Fall 2022)</w:t>
      </w:r>
    </w:p>
    <w:p w14:paraId="048001A1" w14:textId="732F7E93" w:rsidR="005354C4" w:rsidRDefault="005354C4" w:rsidP="005354C4">
      <w:pPr>
        <w:pStyle w:val="ListBullet"/>
      </w:pPr>
      <w:r>
        <w:t>Applied Probability and Statistics (Fall 2022)</w:t>
      </w:r>
    </w:p>
    <w:p w14:paraId="0017C178" w14:textId="0468C9DB" w:rsidR="005354C4" w:rsidRDefault="005354C4" w:rsidP="005354C4">
      <w:pPr>
        <w:pStyle w:val="ListBullet"/>
      </w:pPr>
      <w:r>
        <w:lastRenderedPageBreak/>
        <w:t xml:space="preserve">General Physics 2 (Fall 2022) </w:t>
      </w:r>
    </w:p>
    <w:p w14:paraId="43147CFF" w14:textId="5E0EF5BC" w:rsidR="005354C4" w:rsidRDefault="005354C4" w:rsidP="005354C4">
      <w:pPr>
        <w:pStyle w:val="ListBullet"/>
      </w:pPr>
      <w:r>
        <w:t>Introduction to Electrical and Computer Engineering (Fall 2022)</w:t>
      </w:r>
    </w:p>
    <w:p w14:paraId="7EF60E40" w14:textId="4974EEF4" w:rsidR="00D63BC9" w:rsidRDefault="00D63BC9" w:rsidP="005354C4">
      <w:pPr>
        <w:pStyle w:val="ListBullet"/>
      </w:pPr>
      <w:r>
        <w:t>Signals and Systems (Taking Spring 2023)</w:t>
      </w:r>
    </w:p>
    <w:p w14:paraId="25FFE8B9" w14:textId="5E83065D" w:rsidR="00D63BC9" w:rsidRDefault="00D63BC9" w:rsidP="005354C4">
      <w:pPr>
        <w:pStyle w:val="ListBullet"/>
      </w:pPr>
      <w:r>
        <w:t>Calculus 3 (Taking Spring 2023)</w:t>
      </w:r>
    </w:p>
    <w:p w14:paraId="6397F586" w14:textId="1E69CD95" w:rsidR="00D63BC9" w:rsidRPr="006E1507" w:rsidRDefault="00D63BC9" w:rsidP="005354C4">
      <w:pPr>
        <w:pStyle w:val="ListBullet"/>
      </w:pPr>
      <w:r>
        <w:t>General Physics 3 (Taking Spring 2023)</w:t>
      </w:r>
    </w:p>
    <w:sectPr w:rsidR="00D63BC9" w:rsidRPr="006E1507" w:rsidSect="001B6F45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955A" w14:textId="77777777" w:rsidR="001B6F45" w:rsidRDefault="001B6F45" w:rsidP="0068194B">
      <w:r>
        <w:separator/>
      </w:r>
    </w:p>
    <w:p w14:paraId="744C7176" w14:textId="77777777" w:rsidR="001B6F45" w:rsidRDefault="001B6F45"/>
    <w:p w14:paraId="33A9BEEB" w14:textId="77777777" w:rsidR="001B6F45" w:rsidRDefault="001B6F45"/>
  </w:endnote>
  <w:endnote w:type="continuationSeparator" w:id="0">
    <w:p w14:paraId="3FD718B9" w14:textId="77777777" w:rsidR="001B6F45" w:rsidRDefault="001B6F45" w:rsidP="0068194B">
      <w:r>
        <w:continuationSeparator/>
      </w:r>
    </w:p>
    <w:p w14:paraId="39DC498C" w14:textId="77777777" w:rsidR="001B6F45" w:rsidRDefault="001B6F45"/>
    <w:p w14:paraId="52FE5F9E" w14:textId="77777777" w:rsidR="001B6F45" w:rsidRDefault="001B6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AE72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44AC" w14:textId="77777777" w:rsidR="001B6F45" w:rsidRDefault="001B6F45" w:rsidP="0068194B">
      <w:r>
        <w:separator/>
      </w:r>
    </w:p>
    <w:p w14:paraId="236B7A17" w14:textId="77777777" w:rsidR="001B6F45" w:rsidRDefault="001B6F45"/>
    <w:p w14:paraId="6D3784B7" w14:textId="77777777" w:rsidR="001B6F45" w:rsidRDefault="001B6F45"/>
  </w:footnote>
  <w:footnote w:type="continuationSeparator" w:id="0">
    <w:p w14:paraId="32140975" w14:textId="77777777" w:rsidR="001B6F45" w:rsidRDefault="001B6F45" w:rsidP="0068194B">
      <w:r>
        <w:continuationSeparator/>
      </w:r>
    </w:p>
    <w:p w14:paraId="45BB9D61" w14:textId="77777777" w:rsidR="001B6F45" w:rsidRDefault="001B6F45"/>
    <w:p w14:paraId="49915DD7" w14:textId="77777777" w:rsidR="001B6F45" w:rsidRDefault="001B6F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45B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0E1A83" wp14:editId="711BCAF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653F6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EE173AE"/>
    <w:multiLevelType w:val="hybridMultilevel"/>
    <w:tmpl w:val="18109EEA"/>
    <w:lvl w:ilvl="0" w:tplc="859417A2">
      <w:start w:val="20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6197">
    <w:abstractNumId w:val="9"/>
  </w:num>
  <w:num w:numId="2" w16cid:durableId="1897624685">
    <w:abstractNumId w:val="8"/>
  </w:num>
  <w:num w:numId="3" w16cid:durableId="1445417587">
    <w:abstractNumId w:val="7"/>
  </w:num>
  <w:num w:numId="4" w16cid:durableId="2038777611">
    <w:abstractNumId w:val="6"/>
  </w:num>
  <w:num w:numId="5" w16cid:durableId="286787971">
    <w:abstractNumId w:val="10"/>
  </w:num>
  <w:num w:numId="6" w16cid:durableId="660158632">
    <w:abstractNumId w:val="3"/>
  </w:num>
  <w:num w:numId="7" w16cid:durableId="922255068">
    <w:abstractNumId w:val="11"/>
  </w:num>
  <w:num w:numId="8" w16cid:durableId="1838692821">
    <w:abstractNumId w:val="2"/>
  </w:num>
  <w:num w:numId="9" w16cid:durableId="1440833035">
    <w:abstractNumId w:val="12"/>
  </w:num>
  <w:num w:numId="10" w16cid:durableId="257445037">
    <w:abstractNumId w:val="5"/>
  </w:num>
  <w:num w:numId="11" w16cid:durableId="377631056">
    <w:abstractNumId w:val="4"/>
  </w:num>
  <w:num w:numId="12" w16cid:durableId="585043251">
    <w:abstractNumId w:val="1"/>
  </w:num>
  <w:num w:numId="13" w16cid:durableId="1674645830">
    <w:abstractNumId w:val="0"/>
  </w:num>
  <w:num w:numId="14" w16cid:durableId="219022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1A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1A0E"/>
    <w:rsid w:val="001B6F4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2A4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4617"/>
    <w:rsid w:val="005354C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3B1A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25F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AF8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6C93"/>
    <w:rsid w:val="00BA0D22"/>
    <w:rsid w:val="00BA1546"/>
    <w:rsid w:val="00BB4E51"/>
    <w:rsid w:val="00BD431F"/>
    <w:rsid w:val="00BE423E"/>
    <w:rsid w:val="00BF61AC"/>
    <w:rsid w:val="00C47FA6"/>
    <w:rsid w:val="00C57FC6"/>
    <w:rsid w:val="00C65241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3BC9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172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7E8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jess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6605D230794BD796155124A3A8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9579D-967A-4BB3-B778-2F75192AF28A}"/>
      </w:docPartPr>
      <w:docPartBody>
        <w:p w:rsidR="00B90B7E" w:rsidRDefault="00B90B7E">
          <w:pPr>
            <w:pStyle w:val="806605D230794BD796155124A3A8AA11"/>
          </w:pPr>
          <w:r w:rsidRPr="00CF1A49">
            <w:t>·</w:t>
          </w:r>
        </w:p>
      </w:docPartBody>
    </w:docPart>
    <w:docPart>
      <w:docPartPr>
        <w:name w:val="E57191595F0743059A8AAB0569850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5A1BD-E7DD-4C25-AB03-DA42B01319C4}"/>
      </w:docPartPr>
      <w:docPartBody>
        <w:p w:rsidR="00B90B7E" w:rsidRDefault="00B90B7E">
          <w:pPr>
            <w:pStyle w:val="E57191595F0743059A8AAB0569850077"/>
          </w:pPr>
          <w:r w:rsidRPr="00CF1A49">
            <w:t>Experience</w:t>
          </w:r>
        </w:p>
      </w:docPartBody>
    </w:docPart>
    <w:docPart>
      <w:docPartPr>
        <w:name w:val="6DFED78322AD40C7A3B6924B8163D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73351-90B4-4EC1-B774-8F3E2095E065}"/>
      </w:docPartPr>
      <w:docPartBody>
        <w:p w:rsidR="00B90B7E" w:rsidRDefault="00B90B7E">
          <w:pPr>
            <w:pStyle w:val="6DFED78322AD40C7A3B6924B8163D7B7"/>
          </w:pPr>
          <w:r w:rsidRPr="00CF1A49">
            <w:t>Education</w:t>
          </w:r>
        </w:p>
      </w:docPartBody>
    </w:docPart>
    <w:docPart>
      <w:docPartPr>
        <w:name w:val="8B380E71AA514C92BDA7EDDDBC0BB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6C1B2-401F-4C6E-A971-219891174F69}"/>
      </w:docPartPr>
      <w:docPartBody>
        <w:p w:rsidR="00B90B7E" w:rsidRDefault="00B90B7E">
          <w:pPr>
            <w:pStyle w:val="8B380E71AA514C92BDA7EDDDBC0BB73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79"/>
    <w:rsid w:val="0009024E"/>
    <w:rsid w:val="00562F79"/>
    <w:rsid w:val="00B9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06605D230794BD796155124A3A8AA11">
    <w:name w:val="806605D230794BD796155124A3A8AA11"/>
  </w:style>
  <w:style w:type="paragraph" w:customStyle="1" w:styleId="E57191595F0743059A8AAB0569850077">
    <w:name w:val="E57191595F0743059A8AAB056985007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DFED78322AD40C7A3B6924B8163D7B7">
    <w:name w:val="6DFED78322AD40C7A3B6924B8163D7B7"/>
  </w:style>
  <w:style w:type="paragraph" w:customStyle="1" w:styleId="8B380E71AA514C92BDA7EDDDBC0BB73E">
    <w:name w:val="8B380E71AA514C92BDA7EDDDBC0BB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2023-01-04T04:36:00Z</dcterms:created>
  <dcterms:modified xsi:type="dcterms:W3CDTF">2024-02-01T20:11:00Z</dcterms:modified>
  <cp:category/>
</cp:coreProperties>
</file>